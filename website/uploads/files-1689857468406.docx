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97"/>
        <w:tblW w:w="4465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358"/>
      </w:tblGrid>
      <w:tr w:rsidR="006E5739" w:rsidRPr="00CF1A49" w14:paraId="015D1260" w14:textId="77777777" w:rsidTr="006E5739">
        <w:trPr>
          <w:trHeight w:hRule="exact" w:val="1276"/>
        </w:trPr>
        <w:tc>
          <w:tcPr>
            <w:tcW w:w="8358" w:type="dxa"/>
            <w:tcMar>
              <w:top w:w="0" w:type="dxa"/>
              <w:bottom w:w="0" w:type="dxa"/>
            </w:tcMar>
          </w:tcPr>
          <w:p w14:paraId="545FD805" w14:textId="77777777" w:rsidR="006E5739" w:rsidRPr="003E3F42" w:rsidRDefault="006E5739" w:rsidP="006E5739">
            <w:pPr>
              <w:pStyle w:val="Title"/>
              <w:rPr>
                <w:sz w:val="56"/>
              </w:rPr>
            </w:pPr>
            <w:r w:rsidRPr="003E3F42">
              <w:rPr>
                <w:sz w:val="56"/>
              </w:rPr>
              <w:t xml:space="preserve">Radhika </w:t>
            </w:r>
            <w:r w:rsidRPr="003E3F42">
              <w:rPr>
                <w:rStyle w:val="IntenseEmphasis"/>
                <w:sz w:val="56"/>
              </w:rPr>
              <w:t>Bhoyar</w:t>
            </w:r>
          </w:p>
          <w:p w14:paraId="7BEF0E81" w14:textId="77777777" w:rsidR="006E5739" w:rsidRPr="00CF1A49" w:rsidRDefault="006E5739" w:rsidP="006E5739">
            <w:pPr>
              <w:pStyle w:val="ContactInfo"/>
              <w:contextualSpacing w:val="0"/>
            </w:pPr>
            <w:r>
              <w:t>Nagpur, Maharashtra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CB5623C3CE14A2BAEA758815B10BC25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7972610094</w:t>
            </w:r>
          </w:p>
          <w:p w14:paraId="1D0C7123" w14:textId="77777777" w:rsidR="006E5739" w:rsidRPr="00CF1A49" w:rsidRDefault="00000000" w:rsidP="006E5739">
            <w:pPr>
              <w:pStyle w:val="ContactInfoEmphasis"/>
              <w:contextualSpacing w:val="0"/>
            </w:pPr>
            <w:hyperlink r:id="rId7" w:history="1">
              <w:r w:rsidR="006E5739">
                <w:rPr>
                  <w:rStyle w:val="Hyperlink"/>
                </w:rPr>
                <w:t>Email</w:t>
              </w:r>
            </w:hyperlink>
            <w:r w:rsidR="006E5739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106BEF0A10947529583C911C4B7D7D1"/>
                </w:placeholder>
                <w:temporary/>
                <w:showingPlcHdr/>
                <w15:appearance w15:val="hidden"/>
              </w:sdtPr>
              <w:sdtContent>
                <w:r w:rsidR="006E5739" w:rsidRPr="00CF1A49">
                  <w:t>·</w:t>
                </w:r>
              </w:sdtContent>
            </w:sdt>
            <w:r w:rsidR="006E5739" w:rsidRPr="00CF1A49">
              <w:t xml:space="preserve"> </w:t>
            </w:r>
            <w:hyperlink r:id="rId8" w:history="1">
              <w:r w:rsidR="006E5739">
                <w:rPr>
                  <w:rStyle w:val="Hyperlink"/>
                </w:rPr>
                <w:t>LinkedIn</w:t>
              </w:r>
            </w:hyperlink>
            <w:r w:rsidR="006E5739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83813785C8F943A880A4611472CAB73C"/>
                </w:placeholder>
                <w:temporary/>
                <w:showingPlcHdr/>
                <w15:appearance w15:val="hidden"/>
              </w:sdtPr>
              <w:sdtContent>
                <w:r w:rsidR="006E5739" w:rsidRPr="00CF1A49">
                  <w:t>·</w:t>
                </w:r>
              </w:sdtContent>
            </w:sdt>
            <w:r w:rsidR="006E5739" w:rsidRPr="00CF1A49">
              <w:t xml:space="preserve"> </w:t>
            </w:r>
            <w:hyperlink r:id="rId9" w:history="1">
              <w:r w:rsidR="006E5739" w:rsidRPr="007309FD">
                <w:rPr>
                  <w:rStyle w:val="Hyperlink"/>
                </w:rPr>
                <w:t>Twitter</w:t>
              </w:r>
            </w:hyperlink>
            <w:r w:rsidR="006E5739">
              <w:t xml:space="preserve">. </w:t>
            </w:r>
            <w:hyperlink r:id="rId10" w:history="1">
              <w:r w:rsidR="006E5739" w:rsidRPr="007309FD">
                <w:rPr>
                  <w:rStyle w:val="Hyperlink"/>
                </w:rPr>
                <w:t>GitHub</w:t>
              </w:r>
            </w:hyperlink>
          </w:p>
        </w:tc>
      </w:tr>
      <w:tr w:rsidR="006E5739" w:rsidRPr="00CF1A49" w14:paraId="3138FB5C" w14:textId="77777777" w:rsidTr="009379CA">
        <w:trPr>
          <w:trHeight w:val="20"/>
        </w:trPr>
        <w:tc>
          <w:tcPr>
            <w:tcW w:w="8358" w:type="dxa"/>
            <w:tcMar>
              <w:top w:w="432" w:type="dxa"/>
            </w:tcMar>
          </w:tcPr>
          <w:p w14:paraId="6A96AB5D" w14:textId="3E417042" w:rsidR="006E5739" w:rsidRPr="00CF1A49" w:rsidRDefault="006E5739" w:rsidP="006E5739">
            <w:pPr>
              <w:contextualSpacing w:val="0"/>
              <w:jc w:val="center"/>
            </w:pPr>
          </w:p>
        </w:tc>
      </w:tr>
    </w:tbl>
    <w:p w14:paraId="6D832343" w14:textId="77777777" w:rsidR="00653B88" w:rsidRDefault="00653B88" w:rsidP="004E01EB">
      <w:pPr>
        <w:pStyle w:val="Heading1"/>
        <w:rPr>
          <w:rFonts w:asciiTheme="minorHAnsi" w:hAnsiTheme="minorHAnsi" w:cstheme="minorHAnsi"/>
          <w:b w:val="0"/>
          <w:bCs/>
          <w:sz w:val="20"/>
          <w:szCs w:val="20"/>
        </w:rPr>
      </w:pPr>
    </w:p>
    <w:p w14:paraId="77616772" w14:textId="77777777" w:rsidR="00653B88" w:rsidRDefault="00653B88" w:rsidP="00653B88">
      <w:pPr>
        <w:pStyle w:val="Heading3"/>
        <w:jc w:val="center"/>
        <w:rPr>
          <w:rFonts w:eastAsiaTheme="minorHAnsi" w:cstheme="minorBidi"/>
          <w:b w:val="0"/>
          <w:caps w:val="0"/>
          <w:szCs w:val="22"/>
        </w:rPr>
      </w:pPr>
      <w:r w:rsidRPr="00653B88">
        <w:rPr>
          <w:rFonts w:eastAsiaTheme="minorHAnsi" w:cstheme="minorBidi"/>
          <w:b w:val="0"/>
          <w:caps w:val="0"/>
          <w:szCs w:val="22"/>
        </w:rPr>
        <w:t>I am a highly motivated and inquisitive technologist who is passionate about learning and exploring new technologies. With professional experience in web development and a track record of deploying multiple projects, I am well-versed in modern web development practices. Additionally, I enjoy participating in competitive programming as a way to challenge myself and stay up-to-date with the latest industry trends. This combination of skills and interests makes me a valuable asset to any team..</w:t>
      </w:r>
    </w:p>
    <w:p w14:paraId="649F5308" w14:textId="77777777" w:rsidR="00653B88" w:rsidRDefault="00653B88" w:rsidP="00653B88">
      <w:pPr>
        <w:pStyle w:val="Heading1"/>
        <w:jc w:val="center"/>
      </w:pPr>
    </w:p>
    <w:p w14:paraId="720FBEED" w14:textId="24F1A04C" w:rsidR="004E01EB" w:rsidRPr="00CF1A49" w:rsidRDefault="006E5739" w:rsidP="004E01EB">
      <w:pPr>
        <w:pStyle w:val="Heading1"/>
      </w:pPr>
      <w:r>
        <w:t xml:space="preserve"> </w:t>
      </w:r>
      <w:sdt>
        <w:sdtPr>
          <w:alias w:val="Experience:"/>
          <w:tag w:val="Experience:"/>
          <w:id w:val="-1983300934"/>
          <w:placeholder>
            <w:docPart w:val="710B0DB6ACFA4151A7003D61F1076D14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09EDF33" w14:textId="77777777" w:rsidTr="00D66A52">
        <w:tc>
          <w:tcPr>
            <w:tcW w:w="9355" w:type="dxa"/>
          </w:tcPr>
          <w:p w14:paraId="611C8760" w14:textId="77777777" w:rsidR="001D0BF1" w:rsidRPr="00CF1A49" w:rsidRDefault="00F67BFE" w:rsidP="001D0BF1">
            <w:pPr>
              <w:pStyle w:val="Heading3"/>
              <w:contextualSpacing w:val="0"/>
            </w:pPr>
            <w:r>
              <w:t>October</w:t>
            </w:r>
            <w:r w:rsidR="006F54D0">
              <w:t xml:space="preserve"> 2022</w:t>
            </w:r>
            <w:r w:rsidR="001D0BF1" w:rsidRPr="00CF1A49">
              <w:t xml:space="preserve"> – </w:t>
            </w:r>
            <w:r>
              <w:t>Present</w:t>
            </w:r>
          </w:p>
          <w:p w14:paraId="1E8262B1" w14:textId="71E7479D" w:rsidR="001D0BF1" w:rsidRPr="00CF1A49" w:rsidRDefault="00F67BFE" w:rsidP="001D0BF1">
            <w:pPr>
              <w:pStyle w:val="Heading2"/>
              <w:contextualSpacing w:val="0"/>
            </w:pPr>
            <w:r>
              <w:t>Web developer(Intern)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</w:t>
            </w:r>
            <w:r w:rsidR="0079739A">
              <w:rPr>
                <w:rStyle w:val="SubtleReference"/>
              </w:rPr>
              <w:t>raning</w:t>
            </w:r>
            <w:r>
              <w:rPr>
                <w:rStyle w:val="SubtleReference"/>
              </w:rPr>
              <w:t xml:space="preserve"> &amp; P</w:t>
            </w:r>
            <w:r w:rsidR="0079739A">
              <w:rPr>
                <w:rStyle w:val="SubtleReference"/>
              </w:rPr>
              <w:t>lacment Dept.</w:t>
            </w:r>
            <w:r>
              <w:rPr>
                <w:rStyle w:val="SubtleReference"/>
              </w:rPr>
              <w:t xml:space="preserve"> </w:t>
            </w:r>
            <w:r w:rsidR="0079739A">
              <w:rPr>
                <w:rStyle w:val="SubtleReference"/>
              </w:rPr>
              <w:t>,</w:t>
            </w:r>
            <w:r>
              <w:rPr>
                <w:rStyle w:val="SubtleReference"/>
              </w:rPr>
              <w:t>YCCE</w:t>
            </w:r>
          </w:p>
          <w:p w14:paraId="0B10DA99" w14:textId="72AE5EF2" w:rsidR="001E3120" w:rsidRPr="00786963" w:rsidRDefault="00F47027" w:rsidP="001D0BF1">
            <w:pPr>
              <w:contextualSpacing w:val="0"/>
              <w:rPr>
                <w:sz w:val="20"/>
                <w:szCs w:val="20"/>
              </w:rPr>
            </w:pPr>
            <w:r w:rsidRPr="00F47027">
              <w:rPr>
                <w:sz w:val="20"/>
                <w:szCs w:val="20"/>
              </w:rPr>
              <w:t>Demonstrated leadership by leading an intern team responsible for UI/UX, resulting in major enhancements to the student section of the website with automated filtering, facilitating administrative tasks. Contributed to an IEEE standards paper as part of a noteworthy project.</w:t>
            </w:r>
          </w:p>
        </w:tc>
      </w:tr>
      <w:tr w:rsidR="00F61DF9" w:rsidRPr="00CF1A49" w14:paraId="2C11F0B9" w14:textId="77777777" w:rsidTr="00F61DF9">
        <w:tc>
          <w:tcPr>
            <w:tcW w:w="9355" w:type="dxa"/>
            <w:tcMar>
              <w:top w:w="216" w:type="dxa"/>
            </w:tcMar>
          </w:tcPr>
          <w:p w14:paraId="09E5632D" w14:textId="77777777" w:rsidR="00F61DF9" w:rsidRPr="00CF1A49" w:rsidRDefault="006F54D0" w:rsidP="00F61DF9">
            <w:pPr>
              <w:pStyle w:val="Heading3"/>
              <w:contextualSpacing w:val="0"/>
            </w:pPr>
            <w:r>
              <w:t xml:space="preserve">September </w:t>
            </w:r>
            <w:r w:rsidR="00F61DF9" w:rsidRPr="00CF1A49">
              <w:t xml:space="preserve"> – </w:t>
            </w:r>
            <w:r>
              <w:t>October 2022</w:t>
            </w:r>
          </w:p>
          <w:p w14:paraId="401A58F0" w14:textId="77777777" w:rsidR="00F61DF9" w:rsidRPr="00CF1A49" w:rsidRDefault="006F54D0" w:rsidP="00F61DF9">
            <w:pPr>
              <w:pStyle w:val="Heading2"/>
              <w:contextualSpacing w:val="0"/>
            </w:pPr>
            <w:r>
              <w:t>Faculty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EXOTIC Learning</w:t>
            </w:r>
          </w:p>
          <w:p w14:paraId="4DD2D3BE" w14:textId="35FA6AEF" w:rsidR="00F61DF9" w:rsidRDefault="00F47027" w:rsidP="00F61DF9">
            <w:r w:rsidRPr="00F47027">
              <w:rPr>
                <w:sz w:val="20"/>
                <w:szCs w:val="20"/>
              </w:rPr>
              <w:t>As an instructor, effectively taught C++ to 20 students of varying ages and educational backgrounds, resulting in their success in passing a coding test for a local IT company in Chennai.</w:t>
            </w:r>
            <w:r w:rsidR="006F5060">
              <w:t xml:space="preserve"> </w:t>
            </w:r>
          </w:p>
        </w:tc>
      </w:tr>
    </w:tbl>
    <w:sdt>
      <w:sdtPr>
        <w:alias w:val="Education:"/>
        <w:tag w:val="Education:"/>
        <w:id w:val="-1908763273"/>
        <w:placeholder>
          <w:docPart w:val="307544A441BA4A0EAE9CC5A61944ED22"/>
        </w:placeholder>
        <w:temporary/>
        <w:showingPlcHdr/>
        <w15:appearance w15:val="hidden"/>
      </w:sdtPr>
      <w:sdtContent>
        <w:p w14:paraId="474CB4B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660F31B" w14:textId="77777777" w:rsidTr="004E29DB">
        <w:tc>
          <w:tcPr>
            <w:tcW w:w="9290" w:type="dxa"/>
          </w:tcPr>
          <w:p w14:paraId="64BE6DBB" w14:textId="77777777" w:rsidR="001D0BF1" w:rsidRPr="00CF1A49" w:rsidRDefault="006F5060" w:rsidP="001D0BF1">
            <w:pPr>
              <w:pStyle w:val="Heading3"/>
              <w:contextualSpacing w:val="0"/>
            </w:pPr>
            <w:r>
              <w:t>2021-</w:t>
            </w:r>
            <w:r w:rsidR="001D0BF1" w:rsidRPr="00CF1A49">
              <w:t xml:space="preserve"> </w:t>
            </w:r>
            <w:r>
              <w:t>Pursuing</w:t>
            </w:r>
          </w:p>
          <w:p w14:paraId="78848C2D" w14:textId="77777777" w:rsidR="001D0BF1" w:rsidRPr="00CF1A49" w:rsidRDefault="006F5060" w:rsidP="001D0BF1">
            <w:pPr>
              <w:pStyle w:val="Heading2"/>
              <w:contextualSpacing w:val="0"/>
            </w:pPr>
            <w:r>
              <w:t>B.Tech (AI &amp; DS)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YCCE, NAGPUR </w:t>
            </w:r>
          </w:p>
          <w:p w14:paraId="1002941C" w14:textId="07710E2E" w:rsidR="004E29DB" w:rsidRPr="00786963" w:rsidRDefault="00DC37CA" w:rsidP="007538DC">
            <w:pPr>
              <w:contextualSpacing w:val="0"/>
              <w:rPr>
                <w:sz w:val="20"/>
                <w:szCs w:val="20"/>
              </w:rPr>
            </w:pPr>
            <w:r w:rsidRPr="00786963">
              <w:rPr>
                <w:sz w:val="20"/>
                <w:szCs w:val="20"/>
              </w:rPr>
              <w:t xml:space="preserve">I have managed to maintain </w:t>
            </w:r>
            <w:r w:rsidR="00F47027">
              <w:rPr>
                <w:sz w:val="20"/>
                <w:szCs w:val="20"/>
              </w:rPr>
              <w:t xml:space="preserve">an </w:t>
            </w:r>
            <w:r w:rsidRPr="00786963">
              <w:rPr>
                <w:sz w:val="20"/>
                <w:szCs w:val="20"/>
              </w:rPr>
              <w:t xml:space="preserve">8.5 </w:t>
            </w:r>
            <w:proofErr w:type="spellStart"/>
            <w:r w:rsidRPr="00786963">
              <w:rPr>
                <w:sz w:val="20"/>
                <w:szCs w:val="20"/>
              </w:rPr>
              <w:t>cgpa</w:t>
            </w:r>
            <w:proofErr w:type="spellEnd"/>
            <w:r w:rsidRPr="00786963">
              <w:rPr>
                <w:sz w:val="20"/>
                <w:szCs w:val="20"/>
              </w:rPr>
              <w:t xml:space="preserve"> up till now. I am part as well as in the core team of a lot of technical as well as non-technical clubs like – </w:t>
            </w:r>
          </w:p>
          <w:p w14:paraId="4DF8B017" w14:textId="77777777" w:rsidR="005F6B40" w:rsidRPr="00786963" w:rsidRDefault="005F6B40" w:rsidP="005F6B40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786963">
              <w:rPr>
                <w:sz w:val="20"/>
                <w:szCs w:val="20"/>
              </w:rPr>
              <w:t xml:space="preserve">Coordinator, Web Dev, </w:t>
            </w:r>
            <w:r w:rsidRPr="009379CA">
              <w:rPr>
                <w:b/>
                <w:bCs/>
                <w:sz w:val="20"/>
                <w:szCs w:val="20"/>
              </w:rPr>
              <w:t>Google Developers Student’s Club YCCE</w:t>
            </w:r>
          </w:p>
          <w:p w14:paraId="58884BDA" w14:textId="77777777" w:rsidR="005157CC" w:rsidRPr="00786963" w:rsidRDefault="005157CC" w:rsidP="005157C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786963">
              <w:rPr>
                <w:sz w:val="20"/>
                <w:szCs w:val="20"/>
              </w:rPr>
              <w:t xml:space="preserve">Semi-Core, </w:t>
            </w:r>
            <w:proofErr w:type="spellStart"/>
            <w:r w:rsidRPr="009379CA">
              <w:rPr>
                <w:b/>
                <w:bCs/>
                <w:sz w:val="20"/>
                <w:szCs w:val="20"/>
              </w:rPr>
              <w:t>Codeware</w:t>
            </w:r>
            <w:proofErr w:type="spellEnd"/>
          </w:p>
          <w:p w14:paraId="7FD2E0CE" w14:textId="77777777" w:rsidR="004E29DB" w:rsidRPr="00786963" w:rsidRDefault="004E29DB" w:rsidP="004E29D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786963">
              <w:rPr>
                <w:sz w:val="20"/>
                <w:szCs w:val="20"/>
              </w:rPr>
              <w:t>Co-Lead</w:t>
            </w:r>
            <w:r w:rsidR="005F6B40" w:rsidRPr="00786963">
              <w:rPr>
                <w:sz w:val="20"/>
                <w:szCs w:val="20"/>
              </w:rPr>
              <w:t xml:space="preserve">, </w:t>
            </w:r>
            <w:r w:rsidR="005F6B40" w:rsidRPr="009379CA">
              <w:rPr>
                <w:b/>
                <w:bCs/>
                <w:sz w:val="20"/>
                <w:szCs w:val="20"/>
              </w:rPr>
              <w:t>SIG Cloud Computing YCCE</w:t>
            </w:r>
          </w:p>
          <w:p w14:paraId="58072D47" w14:textId="58422117" w:rsidR="009379CA" w:rsidRPr="00CF1A49" w:rsidRDefault="005157CC" w:rsidP="009379CA">
            <w:pPr>
              <w:pStyle w:val="ListParagraph"/>
              <w:numPr>
                <w:ilvl w:val="0"/>
                <w:numId w:val="14"/>
              </w:numPr>
            </w:pPr>
            <w:r w:rsidRPr="00786963">
              <w:rPr>
                <w:sz w:val="20"/>
                <w:szCs w:val="20"/>
              </w:rPr>
              <w:t>Core Organizing committee member {</w:t>
            </w:r>
            <w:r w:rsidRPr="009379CA">
              <w:rPr>
                <w:b/>
                <w:bCs/>
                <w:sz w:val="20"/>
                <w:szCs w:val="20"/>
              </w:rPr>
              <w:t>Green Club</w:t>
            </w:r>
            <w:r w:rsidRPr="00786963">
              <w:rPr>
                <w:sz w:val="20"/>
                <w:szCs w:val="20"/>
              </w:rPr>
              <w:t>}</w:t>
            </w:r>
          </w:p>
        </w:tc>
      </w:tr>
    </w:tbl>
    <w:p w14:paraId="3A66B0C4" w14:textId="4C00F292" w:rsidR="009379CA" w:rsidRPr="00CF1A49" w:rsidRDefault="009379CA" w:rsidP="009379CA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9379CA" w:rsidRPr="00CF1A49" w14:paraId="270DA84E" w14:textId="77777777" w:rsidTr="000F63F8">
        <w:tc>
          <w:tcPr>
            <w:tcW w:w="9290" w:type="dxa"/>
          </w:tcPr>
          <w:p w14:paraId="1098187C" w14:textId="22137DE4" w:rsidR="009379CA" w:rsidRPr="00CF1A49" w:rsidRDefault="009379CA" w:rsidP="000F63F8">
            <w:pPr>
              <w:pStyle w:val="Heading3"/>
              <w:contextualSpacing w:val="0"/>
            </w:pPr>
            <w:r>
              <w:t>202</w:t>
            </w:r>
            <w:r w:rsidR="00BE006B">
              <w:t>2-2023</w:t>
            </w:r>
          </w:p>
          <w:p w14:paraId="35F01940" w14:textId="3EA18C87" w:rsidR="009379CA" w:rsidRPr="00CF1A49" w:rsidRDefault="00BE006B" w:rsidP="000F63F8">
            <w:pPr>
              <w:pStyle w:val="Heading2"/>
              <w:contextualSpacing w:val="0"/>
            </w:pPr>
            <w:r>
              <w:t>Aap ki awaz</w:t>
            </w:r>
          </w:p>
          <w:p w14:paraId="179EA32B" w14:textId="40E562C0" w:rsidR="00CA7188" w:rsidRDefault="00CA7188" w:rsidP="009D4D77">
            <w:pPr>
              <w:pStyle w:val="Heading3"/>
              <w:contextualSpacing w:val="0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CA7188">
              <w:rPr>
                <w:rFonts w:eastAsiaTheme="minorHAnsi" w:cstheme="minorBidi"/>
                <w:b w:val="0"/>
                <w:caps w:val="0"/>
                <w:szCs w:val="22"/>
              </w:rPr>
              <w:t xml:space="preserve">I led the development of a comprehensive data science content platform, providing a one-stop solution for all your data science needs. The platform is fully operational and can be accessed via the provided live website </w:t>
            </w:r>
            <w:hyperlink r:id="rId11" w:history="1">
              <w:r w:rsidRPr="00CA7188">
                <w:rPr>
                  <w:rStyle w:val="Hyperlink"/>
                  <w:rFonts w:eastAsiaTheme="minorHAnsi" w:cstheme="minorBidi"/>
                  <w:b w:val="0"/>
                  <w:caps w:val="0"/>
                  <w:szCs w:val="22"/>
                </w:rPr>
                <w:t>link</w:t>
              </w:r>
            </w:hyperlink>
            <w:r w:rsidRPr="00CA7188">
              <w:rPr>
                <w:rFonts w:eastAsiaTheme="minorHAnsi" w:cstheme="minorBidi"/>
                <w:b w:val="0"/>
                <w:caps w:val="0"/>
                <w:szCs w:val="22"/>
              </w:rPr>
              <w:t>. This project demonstrates my leadership in website development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 and</w:t>
            </w:r>
            <w:r w:rsidRPr="00CA7188">
              <w:rPr>
                <w:rFonts w:eastAsiaTheme="minorHAnsi" w:cstheme="minorBidi"/>
                <w:b w:val="0"/>
                <w:caps w:val="0"/>
                <w:szCs w:val="22"/>
              </w:rPr>
              <w:t xml:space="preserve"> my proficiency in data science and content management.</w:t>
            </w:r>
          </w:p>
          <w:p w14:paraId="0EAD252A" w14:textId="77777777" w:rsidR="00CA7188" w:rsidRDefault="00CA7188" w:rsidP="009D4D77">
            <w:pPr>
              <w:pStyle w:val="Heading3"/>
              <w:contextualSpacing w:val="0"/>
            </w:pPr>
          </w:p>
          <w:p w14:paraId="592A6164" w14:textId="3BE6573A" w:rsidR="009D4D77" w:rsidRPr="00CF1A49" w:rsidRDefault="009D4D77" w:rsidP="009D4D77">
            <w:pPr>
              <w:pStyle w:val="Heading3"/>
              <w:contextualSpacing w:val="0"/>
            </w:pPr>
            <w:r>
              <w:lastRenderedPageBreak/>
              <w:t>2021</w:t>
            </w:r>
          </w:p>
          <w:p w14:paraId="49E72D04" w14:textId="710292E8" w:rsidR="009D4D77" w:rsidRPr="00CF1A49" w:rsidRDefault="00BE006B" w:rsidP="009D4D77">
            <w:pPr>
              <w:pStyle w:val="Heading2"/>
              <w:contextualSpacing w:val="0"/>
            </w:pPr>
            <w:r>
              <w:t>Datanoid</w:t>
            </w:r>
          </w:p>
          <w:p w14:paraId="268DBE98" w14:textId="77777777" w:rsidR="00BE006B" w:rsidRDefault="00BE006B" w:rsidP="00BE006B">
            <w:pPr>
              <w:pStyle w:val="Heading3"/>
              <w:contextualSpacing w:val="0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CA7188">
              <w:rPr>
                <w:rFonts w:eastAsiaTheme="minorHAnsi" w:cstheme="minorBidi"/>
                <w:b w:val="0"/>
                <w:caps w:val="0"/>
                <w:szCs w:val="22"/>
              </w:rPr>
              <w:t xml:space="preserve">I led the development of a comprehensive data science content platform, providing a one-stop solution for all your data science needs. The platform is fully operational and can be accessed via the provided live website </w:t>
            </w:r>
            <w:hyperlink r:id="rId12" w:history="1">
              <w:r w:rsidRPr="00CA7188">
                <w:rPr>
                  <w:rStyle w:val="Hyperlink"/>
                  <w:rFonts w:eastAsiaTheme="minorHAnsi" w:cstheme="minorBidi"/>
                  <w:b w:val="0"/>
                  <w:caps w:val="0"/>
                  <w:szCs w:val="22"/>
                </w:rPr>
                <w:t>link</w:t>
              </w:r>
            </w:hyperlink>
            <w:r w:rsidRPr="00CA7188">
              <w:rPr>
                <w:rFonts w:eastAsiaTheme="minorHAnsi" w:cstheme="minorBidi"/>
                <w:b w:val="0"/>
                <w:caps w:val="0"/>
                <w:szCs w:val="22"/>
              </w:rPr>
              <w:t>. This project demonstrates my leadership in website development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 and</w:t>
            </w:r>
            <w:r w:rsidRPr="00CA7188">
              <w:rPr>
                <w:rFonts w:eastAsiaTheme="minorHAnsi" w:cstheme="minorBidi"/>
                <w:b w:val="0"/>
                <w:caps w:val="0"/>
                <w:szCs w:val="22"/>
              </w:rPr>
              <w:t xml:space="preserve"> my proficiency in data science and content management.</w:t>
            </w:r>
          </w:p>
          <w:p w14:paraId="26D5A3EA" w14:textId="77777777" w:rsidR="00BE006B" w:rsidRDefault="00BE006B" w:rsidP="00BE006B">
            <w:pPr>
              <w:pStyle w:val="Heading3"/>
              <w:contextualSpacing w:val="0"/>
            </w:pPr>
          </w:p>
          <w:p w14:paraId="41D5182F" w14:textId="7946A751" w:rsidR="009D4D77" w:rsidRPr="00CF1A49" w:rsidRDefault="009D4D77" w:rsidP="009D4D77"/>
        </w:tc>
      </w:tr>
    </w:tbl>
    <w:p w14:paraId="705B2560" w14:textId="07CEEDBD" w:rsidR="00486277" w:rsidRPr="00CF1A49" w:rsidRDefault="009379CA" w:rsidP="00486277">
      <w:pPr>
        <w:pStyle w:val="Heading1"/>
      </w:pPr>
      <w:r>
        <w:lastRenderedPageBreak/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A4F9D20" w14:textId="77777777" w:rsidTr="00CF1A49">
        <w:tc>
          <w:tcPr>
            <w:tcW w:w="4675" w:type="dxa"/>
          </w:tcPr>
          <w:p w14:paraId="73B5DA85" w14:textId="77777777" w:rsidR="001E3120" w:rsidRPr="00786963" w:rsidRDefault="005157CC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786963">
              <w:rPr>
                <w:sz w:val="20"/>
                <w:szCs w:val="20"/>
              </w:rPr>
              <w:t>C++/C</w:t>
            </w:r>
          </w:p>
          <w:p w14:paraId="228D09E4" w14:textId="77777777" w:rsidR="001F4E6D" w:rsidRPr="006E1507" w:rsidRDefault="005157CC" w:rsidP="006E1507">
            <w:pPr>
              <w:pStyle w:val="ListBullet"/>
              <w:contextualSpacing w:val="0"/>
            </w:pPr>
            <w:r w:rsidRPr="00786963">
              <w:rPr>
                <w:sz w:val="20"/>
                <w:szCs w:val="20"/>
              </w:rPr>
              <w:t>Advance JAVA</w:t>
            </w:r>
          </w:p>
        </w:tc>
        <w:tc>
          <w:tcPr>
            <w:tcW w:w="4675" w:type="dxa"/>
            <w:tcMar>
              <w:left w:w="360" w:type="dxa"/>
            </w:tcMar>
          </w:tcPr>
          <w:p w14:paraId="17C1471F" w14:textId="77777777" w:rsidR="003A0632" w:rsidRPr="00786963" w:rsidRDefault="005157CC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786963">
              <w:rPr>
                <w:sz w:val="20"/>
                <w:szCs w:val="20"/>
              </w:rPr>
              <w:t>Full Stack Development (MERN)</w:t>
            </w:r>
          </w:p>
          <w:p w14:paraId="6CD23B30" w14:textId="77777777" w:rsidR="001E3120" w:rsidRPr="00786963" w:rsidRDefault="005157CC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786963">
              <w:rPr>
                <w:sz w:val="20"/>
                <w:szCs w:val="20"/>
              </w:rPr>
              <w:t>Python – (OpenCV)</w:t>
            </w:r>
          </w:p>
          <w:p w14:paraId="583592DA" w14:textId="77777777" w:rsidR="001E3120" w:rsidRPr="006E1507" w:rsidRDefault="005157CC" w:rsidP="006E1507">
            <w:pPr>
              <w:pStyle w:val="ListBullet"/>
              <w:contextualSpacing w:val="0"/>
            </w:pPr>
            <w:r w:rsidRPr="00786963">
              <w:rPr>
                <w:sz w:val="20"/>
                <w:szCs w:val="20"/>
              </w:rPr>
              <w:t>R Programming</w:t>
            </w:r>
            <w:r>
              <w:t xml:space="preserve"> </w:t>
            </w:r>
          </w:p>
        </w:tc>
      </w:tr>
    </w:tbl>
    <w:sdt>
      <w:sdtPr>
        <w:alias w:val="Activities:"/>
        <w:tag w:val="Activities:"/>
        <w:id w:val="1223332893"/>
        <w:placeholder>
          <w:docPart w:val="CB8F9C836C2A4BF8B708DAFE0308304F"/>
        </w:placeholder>
        <w:temporary/>
        <w:showingPlcHdr/>
        <w15:appearance w15:val="hidden"/>
      </w:sdtPr>
      <w:sdtContent>
        <w:p w14:paraId="7B4B85A0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1B524363" w14:textId="77777777" w:rsidR="003E3F42" w:rsidRPr="003E3F42" w:rsidRDefault="003E3F42" w:rsidP="003E3F42">
      <w:pPr>
        <w:rPr>
          <w:b/>
          <w:bCs/>
        </w:rPr>
      </w:pPr>
      <w:r>
        <w:rPr>
          <w:rFonts w:cstheme="minorHAnsi"/>
        </w:rPr>
        <w:t xml:space="preserve">              </w:t>
      </w:r>
      <w:r w:rsidRPr="003E3F42">
        <w:rPr>
          <w:rFonts w:cstheme="minorHAnsi"/>
          <w:b/>
          <w:bCs/>
        </w:rPr>
        <w:t xml:space="preserve">December </w:t>
      </w:r>
      <w:r w:rsidRPr="003E3F42">
        <w:rPr>
          <w:b/>
          <w:bCs/>
        </w:rPr>
        <w:t>2021 – September 2022</w:t>
      </w:r>
    </w:p>
    <w:p w14:paraId="3DEFF4F9" w14:textId="77777777" w:rsidR="00B51D1B" w:rsidRPr="003E3F42" w:rsidRDefault="005157CC" w:rsidP="005157CC">
      <w:pPr>
        <w:pStyle w:val="Heading2"/>
        <w:numPr>
          <w:ilvl w:val="0"/>
          <w:numId w:val="16"/>
        </w:numPr>
      </w:pPr>
      <w:r>
        <w:t xml:space="preserve">Founder, </w:t>
      </w:r>
      <w:r w:rsidRPr="005157CC">
        <w:rPr>
          <w:color w:val="595959" w:themeColor="text1" w:themeTint="A6"/>
        </w:rPr>
        <w:t>Expansion Gateway</w:t>
      </w:r>
    </w:p>
    <w:p w14:paraId="3995BD4A" w14:textId="77777777" w:rsidR="003E3F42" w:rsidRPr="00786963" w:rsidRDefault="003E3F42" w:rsidP="003E3F42">
      <w:pPr>
        <w:rPr>
          <w:sz w:val="20"/>
          <w:szCs w:val="20"/>
        </w:rPr>
      </w:pPr>
      <w:r>
        <w:t xml:space="preserve">           </w:t>
      </w:r>
      <w:r w:rsidRPr="00786963">
        <w:rPr>
          <w:sz w:val="20"/>
          <w:szCs w:val="20"/>
        </w:rPr>
        <w:t xml:space="preserve">It was a Social Media management firm where we worked with the creators on their post optimization and managed their whole Social Media account. </w:t>
      </w:r>
      <w:r w:rsidR="00786963">
        <w:rPr>
          <w:sz w:val="20"/>
          <w:szCs w:val="20"/>
        </w:rPr>
        <w:t xml:space="preserve">For more details visit the </w:t>
      </w:r>
      <w:hyperlink r:id="rId13" w:history="1">
        <w:r w:rsidR="00786963" w:rsidRPr="00786963">
          <w:rPr>
            <w:rStyle w:val="Hyperlink"/>
            <w:sz w:val="20"/>
            <w:szCs w:val="20"/>
          </w:rPr>
          <w:t>link.</w:t>
        </w:r>
      </w:hyperlink>
    </w:p>
    <w:p w14:paraId="408B88A3" w14:textId="77777777" w:rsidR="003E3F42" w:rsidRPr="003E3F42" w:rsidRDefault="003E3F42" w:rsidP="003E3F42">
      <w:pPr>
        <w:rPr>
          <w:b/>
          <w:bCs/>
        </w:rPr>
      </w:pPr>
      <w:r>
        <w:rPr>
          <w:rFonts w:cstheme="minorHAnsi"/>
        </w:rPr>
        <w:t xml:space="preserve">              </w:t>
      </w:r>
      <w:r>
        <w:rPr>
          <w:rFonts w:cstheme="minorHAnsi"/>
          <w:b/>
          <w:bCs/>
        </w:rPr>
        <w:t>October</w:t>
      </w:r>
      <w:r w:rsidRPr="003E3F42">
        <w:rPr>
          <w:rFonts w:cstheme="minorHAnsi"/>
          <w:b/>
          <w:bCs/>
        </w:rPr>
        <w:t xml:space="preserve"> </w:t>
      </w:r>
      <w:r w:rsidRPr="003E3F42">
        <w:rPr>
          <w:b/>
          <w:bCs/>
        </w:rPr>
        <w:t>202</w:t>
      </w:r>
      <w:r>
        <w:rPr>
          <w:b/>
          <w:bCs/>
        </w:rPr>
        <w:t>2</w:t>
      </w:r>
      <w:r w:rsidRPr="003E3F42">
        <w:rPr>
          <w:b/>
          <w:bCs/>
        </w:rPr>
        <w:t xml:space="preserve"> – </w:t>
      </w:r>
      <w:r>
        <w:rPr>
          <w:b/>
          <w:bCs/>
        </w:rPr>
        <w:t>Present</w:t>
      </w:r>
    </w:p>
    <w:p w14:paraId="4405BD5E" w14:textId="77777777" w:rsidR="006E5739" w:rsidRPr="003E3F42" w:rsidRDefault="003E3F42" w:rsidP="006E5739">
      <w:pPr>
        <w:pStyle w:val="Heading2"/>
        <w:numPr>
          <w:ilvl w:val="0"/>
          <w:numId w:val="16"/>
        </w:numPr>
      </w:pPr>
      <w:r>
        <w:t xml:space="preserve">Founder, </w:t>
      </w:r>
      <w:r>
        <w:rPr>
          <w:color w:val="595959" w:themeColor="text1" w:themeTint="A6"/>
        </w:rPr>
        <w:t xml:space="preserve">INITIATE </w:t>
      </w:r>
    </w:p>
    <w:p w14:paraId="2B3E850F" w14:textId="30F6A9D8" w:rsidR="005157CC" w:rsidRPr="00786963" w:rsidRDefault="006E5739" w:rsidP="006E5739">
      <w:pPr>
        <w:ind w:left="360"/>
        <w:rPr>
          <w:sz w:val="20"/>
          <w:szCs w:val="20"/>
        </w:rPr>
      </w:pPr>
      <w:r w:rsidRPr="00786963">
        <w:rPr>
          <w:sz w:val="20"/>
          <w:szCs w:val="20"/>
        </w:rPr>
        <w:t xml:space="preserve">  I am the founder of this Startup where we aim at creating a community that helps, learn, and grows together along with creating a coding environment for tire 3 college student.</w:t>
      </w:r>
      <w:r w:rsidR="0079739A">
        <w:rPr>
          <w:sz w:val="20"/>
          <w:szCs w:val="20"/>
        </w:rPr>
        <w:t xml:space="preserve"> We are a family of 440+ members in our community.</w:t>
      </w:r>
      <w:r w:rsidRPr="00786963">
        <w:rPr>
          <w:sz w:val="20"/>
          <w:szCs w:val="20"/>
        </w:rPr>
        <w:t xml:space="preserve"> For more details visit this </w:t>
      </w:r>
      <w:hyperlink r:id="rId14" w:history="1">
        <w:r w:rsidRPr="00786963">
          <w:rPr>
            <w:rStyle w:val="Hyperlink"/>
            <w:sz w:val="20"/>
            <w:szCs w:val="20"/>
          </w:rPr>
          <w:t>link</w:t>
        </w:r>
      </w:hyperlink>
      <w:r w:rsidRPr="00786963">
        <w:rPr>
          <w:sz w:val="20"/>
          <w:szCs w:val="20"/>
        </w:rPr>
        <w:t>.</w:t>
      </w:r>
    </w:p>
    <w:sectPr w:rsidR="005157CC" w:rsidRPr="00786963" w:rsidSect="005A1B10">
      <w:footerReference w:type="default" r:id="rId15"/>
      <w:headerReference w:type="first" r:id="rId16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B53C6" w14:textId="77777777" w:rsidR="008F5672" w:rsidRDefault="008F5672" w:rsidP="0068194B">
      <w:r>
        <w:separator/>
      </w:r>
    </w:p>
    <w:p w14:paraId="75B992B1" w14:textId="77777777" w:rsidR="008F5672" w:rsidRDefault="008F5672"/>
    <w:p w14:paraId="6B3D803E" w14:textId="77777777" w:rsidR="008F5672" w:rsidRDefault="008F5672"/>
  </w:endnote>
  <w:endnote w:type="continuationSeparator" w:id="0">
    <w:p w14:paraId="586F3CB3" w14:textId="77777777" w:rsidR="008F5672" w:rsidRDefault="008F5672" w:rsidP="0068194B">
      <w:r>
        <w:continuationSeparator/>
      </w:r>
    </w:p>
    <w:p w14:paraId="3E788DC6" w14:textId="77777777" w:rsidR="008F5672" w:rsidRDefault="008F5672"/>
    <w:p w14:paraId="31E3AA3D" w14:textId="77777777" w:rsidR="008F5672" w:rsidRDefault="008F56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96984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A4B5E" w14:textId="77777777" w:rsidR="008F5672" w:rsidRDefault="008F5672" w:rsidP="0068194B">
      <w:r>
        <w:separator/>
      </w:r>
    </w:p>
    <w:p w14:paraId="2E3A22B3" w14:textId="77777777" w:rsidR="008F5672" w:rsidRDefault="008F5672"/>
    <w:p w14:paraId="075206CC" w14:textId="77777777" w:rsidR="008F5672" w:rsidRDefault="008F5672"/>
  </w:footnote>
  <w:footnote w:type="continuationSeparator" w:id="0">
    <w:p w14:paraId="2BA96D4A" w14:textId="77777777" w:rsidR="008F5672" w:rsidRDefault="008F5672" w:rsidP="0068194B">
      <w:r>
        <w:continuationSeparator/>
      </w:r>
    </w:p>
    <w:p w14:paraId="1DD27DBC" w14:textId="77777777" w:rsidR="008F5672" w:rsidRDefault="008F5672"/>
    <w:p w14:paraId="2F2E6493" w14:textId="77777777" w:rsidR="008F5672" w:rsidRDefault="008F56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414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98A0FDB" wp14:editId="108F033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6AC6C1A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8550FFF"/>
    <w:multiLevelType w:val="hybridMultilevel"/>
    <w:tmpl w:val="F022E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70584"/>
    <w:multiLevelType w:val="hybridMultilevel"/>
    <w:tmpl w:val="96A02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DD4080A"/>
    <w:multiLevelType w:val="hybridMultilevel"/>
    <w:tmpl w:val="0FFE0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642985">
    <w:abstractNumId w:val="9"/>
  </w:num>
  <w:num w:numId="2" w16cid:durableId="404957340">
    <w:abstractNumId w:val="8"/>
  </w:num>
  <w:num w:numId="3" w16cid:durableId="98304512">
    <w:abstractNumId w:val="7"/>
  </w:num>
  <w:num w:numId="4" w16cid:durableId="2077049882">
    <w:abstractNumId w:val="6"/>
  </w:num>
  <w:num w:numId="5" w16cid:durableId="496924569">
    <w:abstractNumId w:val="10"/>
  </w:num>
  <w:num w:numId="6" w16cid:durableId="2039315054">
    <w:abstractNumId w:val="3"/>
  </w:num>
  <w:num w:numId="7" w16cid:durableId="2114008453">
    <w:abstractNumId w:val="13"/>
  </w:num>
  <w:num w:numId="8" w16cid:durableId="542402845">
    <w:abstractNumId w:val="2"/>
  </w:num>
  <w:num w:numId="9" w16cid:durableId="425350422">
    <w:abstractNumId w:val="14"/>
  </w:num>
  <w:num w:numId="10" w16cid:durableId="258223713">
    <w:abstractNumId w:val="5"/>
  </w:num>
  <w:num w:numId="11" w16cid:durableId="796876637">
    <w:abstractNumId w:val="4"/>
  </w:num>
  <w:num w:numId="12" w16cid:durableId="1091925099">
    <w:abstractNumId w:val="1"/>
  </w:num>
  <w:num w:numId="13" w16cid:durableId="2029328871">
    <w:abstractNumId w:val="0"/>
  </w:num>
  <w:num w:numId="14" w16cid:durableId="529687118">
    <w:abstractNumId w:val="11"/>
  </w:num>
  <w:num w:numId="15" w16cid:durableId="393042527">
    <w:abstractNumId w:val="12"/>
  </w:num>
  <w:num w:numId="16" w16cid:durableId="13954715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FD"/>
    <w:rsid w:val="000001EF"/>
    <w:rsid w:val="00007322"/>
    <w:rsid w:val="00007728"/>
    <w:rsid w:val="00022EB2"/>
    <w:rsid w:val="00024584"/>
    <w:rsid w:val="00024730"/>
    <w:rsid w:val="0005030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879B3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68D2"/>
    <w:rsid w:val="003A0632"/>
    <w:rsid w:val="003A30E5"/>
    <w:rsid w:val="003A6ADF"/>
    <w:rsid w:val="003B5928"/>
    <w:rsid w:val="003D380F"/>
    <w:rsid w:val="003D7A15"/>
    <w:rsid w:val="003E160D"/>
    <w:rsid w:val="003E3F42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29DB"/>
    <w:rsid w:val="00510392"/>
    <w:rsid w:val="00513E2A"/>
    <w:rsid w:val="005157CC"/>
    <w:rsid w:val="005262E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6B40"/>
    <w:rsid w:val="0062312F"/>
    <w:rsid w:val="00625F2C"/>
    <w:rsid w:val="00644ED3"/>
    <w:rsid w:val="00653B88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6E5739"/>
    <w:rsid w:val="006F5060"/>
    <w:rsid w:val="006F54D0"/>
    <w:rsid w:val="00712D8B"/>
    <w:rsid w:val="007273B7"/>
    <w:rsid w:val="007309FD"/>
    <w:rsid w:val="00733E0A"/>
    <w:rsid w:val="0074403D"/>
    <w:rsid w:val="00746D44"/>
    <w:rsid w:val="007538DC"/>
    <w:rsid w:val="00757803"/>
    <w:rsid w:val="00786963"/>
    <w:rsid w:val="0079206B"/>
    <w:rsid w:val="00796076"/>
    <w:rsid w:val="0079739A"/>
    <w:rsid w:val="007C0566"/>
    <w:rsid w:val="007C606B"/>
    <w:rsid w:val="007C7E4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5672"/>
    <w:rsid w:val="00901899"/>
    <w:rsid w:val="0090344B"/>
    <w:rsid w:val="00905715"/>
    <w:rsid w:val="0091321E"/>
    <w:rsid w:val="00913946"/>
    <w:rsid w:val="0092726B"/>
    <w:rsid w:val="009361BA"/>
    <w:rsid w:val="009379CA"/>
    <w:rsid w:val="00944F78"/>
    <w:rsid w:val="009510E7"/>
    <w:rsid w:val="00952C89"/>
    <w:rsid w:val="009571D8"/>
    <w:rsid w:val="009650EA"/>
    <w:rsid w:val="0097790C"/>
    <w:rsid w:val="009805AC"/>
    <w:rsid w:val="0098506E"/>
    <w:rsid w:val="009A44CE"/>
    <w:rsid w:val="009C4DFC"/>
    <w:rsid w:val="009D44F8"/>
    <w:rsid w:val="009D4D77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32EA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0D2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006B"/>
    <w:rsid w:val="00BE423E"/>
    <w:rsid w:val="00BF61AC"/>
    <w:rsid w:val="00C47FA6"/>
    <w:rsid w:val="00C57FC6"/>
    <w:rsid w:val="00C66A7D"/>
    <w:rsid w:val="00C779DA"/>
    <w:rsid w:val="00C814F7"/>
    <w:rsid w:val="00CA4B4D"/>
    <w:rsid w:val="00CA7188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37CA"/>
    <w:rsid w:val="00DC600B"/>
    <w:rsid w:val="00DE0FAA"/>
    <w:rsid w:val="00DE136D"/>
    <w:rsid w:val="00DE6534"/>
    <w:rsid w:val="00DF4D6C"/>
    <w:rsid w:val="00E01923"/>
    <w:rsid w:val="00E14498"/>
    <w:rsid w:val="00E2307F"/>
    <w:rsid w:val="00E2397A"/>
    <w:rsid w:val="00E254DB"/>
    <w:rsid w:val="00E300FC"/>
    <w:rsid w:val="00E362DB"/>
    <w:rsid w:val="00E5632B"/>
    <w:rsid w:val="00E70240"/>
    <w:rsid w:val="00E71E6B"/>
    <w:rsid w:val="00E753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027"/>
    <w:rsid w:val="00F476C4"/>
    <w:rsid w:val="00F552D0"/>
    <w:rsid w:val="00F61DF9"/>
    <w:rsid w:val="00F67BFE"/>
    <w:rsid w:val="00F81960"/>
    <w:rsid w:val="00F82424"/>
    <w:rsid w:val="00F8769D"/>
    <w:rsid w:val="00F9350C"/>
    <w:rsid w:val="00F941EA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692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30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dhika-bhoyar-a65220201/" TargetMode="External"/><Relationship Id="rId13" Type="http://schemas.openxmlformats.org/officeDocument/2006/relationships/hyperlink" Target="https://www.instagram.com/expansion_gateway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radhikabhoyarbusiness@gmail.com" TargetMode="External"/><Relationship Id="rId12" Type="http://schemas.openxmlformats.org/officeDocument/2006/relationships/hyperlink" Target="https://d.docs.live.net/e106aa694e31439f/Desktop/Self/radhika/datanoid-4909c.web.a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.docs.live.net/e106aa694e31439f/Desktop/Self/radhika/datanoid-4909c.web.ap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radhika091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RadhikaBhoyar" TargetMode="External"/><Relationship Id="rId14" Type="http://schemas.openxmlformats.org/officeDocument/2006/relationships/hyperlink" Target="https://linktr.ee/initiateofficia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oy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0B0DB6ACFA4151A7003D61F1076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25DF6-3F4F-4504-8114-20A673A14E39}"/>
      </w:docPartPr>
      <w:docPartBody>
        <w:p w:rsidR="000D5744" w:rsidRDefault="003C648B">
          <w:pPr>
            <w:pStyle w:val="710B0DB6ACFA4151A7003D61F1076D14"/>
          </w:pPr>
          <w:r w:rsidRPr="00CF1A49">
            <w:t>Experience</w:t>
          </w:r>
        </w:p>
      </w:docPartBody>
    </w:docPart>
    <w:docPart>
      <w:docPartPr>
        <w:name w:val="307544A441BA4A0EAE9CC5A61944E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2F521-CCB7-4D37-87B7-E88F5DF527D3}"/>
      </w:docPartPr>
      <w:docPartBody>
        <w:p w:rsidR="000D5744" w:rsidRDefault="003C648B">
          <w:pPr>
            <w:pStyle w:val="307544A441BA4A0EAE9CC5A61944ED22"/>
          </w:pPr>
          <w:r w:rsidRPr="00CF1A49">
            <w:t>Education</w:t>
          </w:r>
        </w:p>
      </w:docPartBody>
    </w:docPart>
    <w:docPart>
      <w:docPartPr>
        <w:name w:val="CB8F9C836C2A4BF8B708DAFE03083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5C02C-3956-45B4-B7FC-E9E52BDE1488}"/>
      </w:docPartPr>
      <w:docPartBody>
        <w:p w:rsidR="000D5744" w:rsidRDefault="003C648B">
          <w:pPr>
            <w:pStyle w:val="CB8F9C836C2A4BF8B708DAFE0308304F"/>
          </w:pPr>
          <w:r w:rsidRPr="00CF1A49">
            <w:t>Activities</w:t>
          </w:r>
        </w:p>
      </w:docPartBody>
    </w:docPart>
    <w:docPart>
      <w:docPartPr>
        <w:name w:val="9CB5623C3CE14A2BAEA758815B10B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1F8EF-5E0F-4A01-B922-27F04C62C36F}"/>
      </w:docPartPr>
      <w:docPartBody>
        <w:p w:rsidR="000D5744" w:rsidRDefault="003C648B" w:rsidP="003C648B">
          <w:pPr>
            <w:pStyle w:val="9CB5623C3CE14A2BAEA758815B10BC25"/>
          </w:pPr>
          <w:r w:rsidRPr="00CF1A49">
            <w:t>·</w:t>
          </w:r>
        </w:p>
      </w:docPartBody>
    </w:docPart>
    <w:docPart>
      <w:docPartPr>
        <w:name w:val="C106BEF0A10947529583C911C4B7D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4F9C8-617E-4C91-AAB2-7C0D5C825E20}"/>
      </w:docPartPr>
      <w:docPartBody>
        <w:p w:rsidR="000D5744" w:rsidRDefault="003C648B" w:rsidP="003C648B">
          <w:pPr>
            <w:pStyle w:val="C106BEF0A10947529583C911C4B7D7D1"/>
          </w:pPr>
          <w:r w:rsidRPr="00CF1A49">
            <w:t>·</w:t>
          </w:r>
        </w:p>
      </w:docPartBody>
    </w:docPart>
    <w:docPart>
      <w:docPartPr>
        <w:name w:val="83813785C8F943A880A4611472CAB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5B489-E82F-444D-B43A-CD5B4E4C9D17}"/>
      </w:docPartPr>
      <w:docPartBody>
        <w:p w:rsidR="000D5744" w:rsidRDefault="003C648B" w:rsidP="003C648B">
          <w:pPr>
            <w:pStyle w:val="83813785C8F943A880A4611472CAB73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8B"/>
    <w:rsid w:val="00064C19"/>
    <w:rsid w:val="000D5744"/>
    <w:rsid w:val="000D6EA0"/>
    <w:rsid w:val="00114614"/>
    <w:rsid w:val="003C648B"/>
    <w:rsid w:val="0048537B"/>
    <w:rsid w:val="00735E9A"/>
    <w:rsid w:val="00CE7258"/>
    <w:rsid w:val="00D1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10B0DB6ACFA4151A7003D61F1076D14">
    <w:name w:val="710B0DB6ACFA4151A7003D61F1076D1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07544A441BA4A0EAE9CC5A61944ED22">
    <w:name w:val="307544A441BA4A0EAE9CC5A61944ED22"/>
  </w:style>
  <w:style w:type="paragraph" w:customStyle="1" w:styleId="CB8F9C836C2A4BF8B708DAFE0308304F">
    <w:name w:val="CB8F9C836C2A4BF8B708DAFE0308304F"/>
  </w:style>
  <w:style w:type="paragraph" w:customStyle="1" w:styleId="9CB5623C3CE14A2BAEA758815B10BC25">
    <w:name w:val="9CB5623C3CE14A2BAEA758815B10BC25"/>
    <w:rsid w:val="003C648B"/>
  </w:style>
  <w:style w:type="paragraph" w:customStyle="1" w:styleId="C106BEF0A10947529583C911C4B7D7D1">
    <w:name w:val="C106BEF0A10947529583C911C4B7D7D1"/>
    <w:rsid w:val="003C648B"/>
  </w:style>
  <w:style w:type="paragraph" w:customStyle="1" w:styleId="83813785C8F943A880A4611472CAB73C">
    <w:name w:val="83813785C8F943A880A4611472CAB73C"/>
    <w:rsid w:val="003C64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2023-02-18T07:51:00Z</dcterms:created>
  <dcterms:modified xsi:type="dcterms:W3CDTF">2023-05-12T03:40:00Z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7f3a48ce-a58e-469e-96c1-e33b57044d3e</vt:lpwstr>
  </property>
</Properties>
</file>